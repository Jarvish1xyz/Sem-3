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465024">
      <w:pPr>
        <w:pStyle w:val="Title"/>
      </w:pPr>
      <w:sdt>
        <w:sdtPr>
          <w:alias w:val="Enter your name:"/>
          <w:tag w:val=""/>
          <w:id w:val="-328297061"/>
          <w:placeholder>
            <w:docPart w:val="76050338C25B4A5C9A67FFE8C55E7DA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1642A">
            <w:t>Sinha Milan</w:t>
          </w:r>
        </w:sdtContent>
      </w:sdt>
    </w:p>
    <w:p w:rsidR="00394A6D" w:rsidRDefault="0011642A">
      <w:r>
        <w:t>+919998106689</w:t>
      </w:r>
      <w:r w:rsidR="007D00B3">
        <w:t> | </w:t>
      </w:r>
      <w:r>
        <w:t>milans0415@gmail.com</w:t>
      </w:r>
    </w:p>
    <w:sdt>
      <w:sdtPr>
        <w:alias w:val="Objective:"/>
        <w:tag w:val="Objective:"/>
        <w:id w:val="-736782104"/>
        <w:placeholder>
          <w:docPart w:val="C8223250EB7F4AA3BC286043505DBCF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465024" w:rsidP="00DD4208">
      <w:pPr>
        <w:pStyle w:val="ListBullet"/>
      </w:pPr>
      <w:sdt>
        <w:sdtPr>
          <w:alias w:val="Enter objective:"/>
          <w:tag w:val="Enter objective:"/>
          <w:id w:val="396481143"/>
          <w:placeholder>
            <w:docPart w:val="134E65C581A341928F95ED9088C7A843"/>
          </w:placeholder>
          <w:temporary/>
          <w:showingPlcHdr/>
          <w15:appearance w15:val="hidden"/>
        </w:sdtPr>
        <w:sdtEndPr/>
        <w:sdtContent>
          <w:r w:rsidR="007D00B3">
            <w:t>Check out the quick tips below to help you get started. To replace tip text with your own, just tap it and start typing.</w:t>
          </w:r>
        </w:sdtContent>
      </w:sdt>
    </w:p>
    <w:p w:rsidR="00C337F8" w:rsidRDefault="00C337F8" w:rsidP="00C337F8">
      <w:pPr>
        <w:pStyle w:val="ListBullet"/>
        <w:numPr>
          <w:ilvl w:val="0"/>
          <w:numId w:val="0"/>
        </w:numPr>
        <w:ind w:left="360" w:hanging="360"/>
      </w:pPr>
    </w:p>
    <w:sdt>
      <w:sdtPr>
        <w:alias w:val="Experience:"/>
        <w:tag w:val="Experience:"/>
        <w:id w:val="1494989950"/>
        <w:placeholder>
          <w:docPart w:val="3FF1225D351E471490CD4F3F61485EEE"/>
        </w:placeholder>
        <w:temporary/>
        <w:showingPlcHdr/>
        <w15:appearance w15:val="hidden"/>
      </w:sdtPr>
      <w:sdtContent>
        <w:p w:rsidR="00C337F8" w:rsidRDefault="00C337F8" w:rsidP="00C337F8">
          <w:pPr>
            <w:pStyle w:val="Heading1"/>
          </w:pPr>
          <w:r>
            <w:t>Experience</w:t>
          </w:r>
        </w:p>
      </w:sdtContent>
    </w:sdt>
    <w:p w:rsidR="00C337F8" w:rsidRDefault="00C337F8" w:rsidP="00C337F8">
      <w:pPr>
        <w:pStyle w:val="Heading2"/>
      </w:pPr>
      <w:r>
        <w:t>Job</w:t>
      </w:r>
    </w:p>
    <w:p w:rsidR="00C337F8" w:rsidRDefault="00C337F8" w:rsidP="00C337F8">
      <w:r>
        <w:tab/>
        <w:t>Still No Job experience.</w:t>
      </w:r>
    </w:p>
    <w:p w:rsidR="00C337F8" w:rsidRDefault="00C337F8" w:rsidP="00C337F8">
      <w:pPr>
        <w:pStyle w:val="Heading2"/>
      </w:pPr>
      <w:r>
        <w:t>Internship</w:t>
      </w:r>
    </w:p>
    <w:p w:rsidR="00C337F8" w:rsidRDefault="00C337F8" w:rsidP="00C337F8">
      <w:r>
        <w:tab/>
        <w:t>I have done my first internship at Code Alpha.</w:t>
      </w:r>
    </w:p>
    <w:p w:rsidR="00C91364" w:rsidRDefault="00C337F8" w:rsidP="00C337F8">
      <w:r>
        <w:tab/>
        <w:t>where I gain hand on experience in Front-end.</w:t>
      </w:r>
    </w:p>
    <w:p w:rsidR="00C91364" w:rsidRDefault="00C91364" w:rsidP="00C91364">
      <w:pPr>
        <w:pStyle w:val="Heading2"/>
      </w:pPr>
      <w:r>
        <w:t>Project</w:t>
      </w:r>
    </w:p>
    <w:p w:rsidR="00C91364" w:rsidRDefault="00C91364" w:rsidP="00C91364">
      <w:r>
        <w:tab/>
        <w:t xml:space="preserve">Web Project on Indian </w:t>
      </w:r>
      <w:r w:rsidRPr="00C91364">
        <w:t>tourism</w:t>
      </w:r>
      <w:r>
        <w:t>.</w:t>
      </w:r>
    </w:p>
    <w:p w:rsidR="00C91364" w:rsidRDefault="00C91364" w:rsidP="00C91364">
      <w:r>
        <w:tab/>
        <w:t xml:space="preserve">Portfolio </w:t>
      </w:r>
      <w:proofErr w:type="gramStart"/>
      <w:r>
        <w:t>Website,  Image</w:t>
      </w:r>
      <w:proofErr w:type="gramEnd"/>
      <w:r>
        <w:t xml:space="preserve"> Gallery.</w:t>
      </w:r>
    </w:p>
    <w:p w:rsidR="00C91364" w:rsidRDefault="00C91364" w:rsidP="00C91364">
      <w:pPr>
        <w:pStyle w:val="Heading1"/>
      </w:pPr>
      <w:r>
        <w:t>Skills</w:t>
      </w:r>
    </w:p>
    <w:p w:rsidR="00C91364" w:rsidRDefault="00C91364" w:rsidP="00C91364">
      <w:pPr>
        <w:pStyle w:val="Heading2"/>
      </w:pPr>
      <w:r>
        <w:t>Problem solving</w:t>
      </w:r>
    </w:p>
    <w:sdt>
      <w:sdtPr>
        <w:alias w:val="Enter management skills:"/>
        <w:tag w:val="Enter management skills:"/>
        <w:id w:val="-1177730712"/>
        <w:placeholder>
          <w:docPart w:val="26464EF71C734231B87B1CC5D5C21A0A"/>
        </w:placeholder>
        <w:temporary/>
        <w:showingPlcHdr/>
        <w15:appearance w15:val="hidden"/>
      </w:sdtPr>
      <w:sdtContent>
        <w:p w:rsidR="00C91364" w:rsidRDefault="00C91364" w:rsidP="00C91364">
          <w:pPr>
            <w:pStyle w:val="ListBullet"/>
          </w:pPr>
          <w:r>
            <w:t>Think a document that looks this good has to be difficult to format? Think again! To easily apply any text formatting you see in this document with just a tap, on the Home tab of the ribbon, check out Styles.</w:t>
          </w:r>
        </w:p>
      </w:sdtContent>
    </w:sdt>
    <w:sdt>
      <w:sdtPr>
        <w:alias w:val="Leadership:"/>
        <w:tag w:val="Leadership:"/>
        <w:id w:val="-519467818"/>
        <w:placeholder>
          <w:docPart w:val="87592A3BF398441088EAF15180028585"/>
        </w:placeholder>
        <w:temporary/>
        <w:showingPlcHdr/>
        <w15:appearance w15:val="hidden"/>
      </w:sdtPr>
      <w:sdtContent>
        <w:p w:rsidR="00C91364" w:rsidRDefault="00C91364" w:rsidP="00C91364">
          <w:pPr>
            <w:pStyle w:val="Heading2"/>
          </w:pPr>
          <w:r>
            <w:t>Leadership</w:t>
          </w:r>
        </w:p>
      </w:sdtContent>
    </w:sdt>
    <w:p w:rsidR="00C91364" w:rsidRDefault="00C91364" w:rsidP="00C91364">
      <w:pPr>
        <w:pStyle w:val="ListBullet"/>
      </w:pPr>
      <w:sdt>
        <w:sdtPr>
          <w:alias w:val="Enter leadership skills:"/>
          <w:tag w:val="Enter leadership skills:"/>
          <w:id w:val="-1072199855"/>
          <w:placeholder>
            <w:docPart w:val="42B1B34953A84D069875C5379CD223B6"/>
          </w:placeholder>
          <w:temporary/>
          <w:showingPlcHdr/>
          <w15:appearance w15:val="hidden"/>
        </w:sdtPr>
        <w:sdtContent>
          <w:r>
            <w:t>Are you president of your fraternity, head of the condo board, or a team lead for your favorite charity? You’re a natural leader—tell it like it is!</w:t>
          </w:r>
        </w:sdtContent>
      </w:sdt>
    </w:p>
    <w:p w:rsidR="00C91364" w:rsidRDefault="00C91364" w:rsidP="00C91364">
      <w:pPr>
        <w:pStyle w:val="Heading1"/>
      </w:pPr>
      <w:r>
        <w:t>Technical Skill</w:t>
      </w:r>
    </w:p>
    <w:p w:rsidR="00C91364" w:rsidRDefault="00C91364" w:rsidP="00C91364">
      <w:pPr>
        <w:pStyle w:val="Heading3"/>
      </w:pPr>
      <w:r>
        <w:tab/>
        <w:t xml:space="preserve">Programing </w:t>
      </w:r>
      <w:r w:rsidR="00CD7172">
        <w:t>Language:</w:t>
      </w:r>
      <w:r>
        <w:t xml:space="preserve"> </w:t>
      </w:r>
    </w:p>
    <w:p w:rsidR="00C91364" w:rsidRDefault="00C91364" w:rsidP="00C91364">
      <w:r>
        <w:tab/>
      </w:r>
      <w:r>
        <w:tab/>
        <w:t>C, C++, Java, JavaScript, HTML, CSS, Bootstrap</w:t>
      </w:r>
    </w:p>
    <w:p w:rsidR="00C91364" w:rsidRDefault="00C91364" w:rsidP="00C91364">
      <w:pPr>
        <w:pStyle w:val="Heading3"/>
      </w:pPr>
      <w:r>
        <w:tab/>
        <w:t>Tool/</w:t>
      </w:r>
      <w:r w:rsidR="00CD7172">
        <w:t>software:</w:t>
      </w:r>
      <w:r>
        <w:t xml:space="preserve"> </w:t>
      </w:r>
    </w:p>
    <w:p w:rsidR="00CD7172" w:rsidRDefault="00C91364" w:rsidP="00CD7172">
      <w:pPr>
        <w:tabs>
          <w:tab w:val="left" w:pos="720"/>
          <w:tab w:val="left" w:pos="1440"/>
          <w:tab w:val="left" w:pos="4247"/>
        </w:tabs>
      </w:pPr>
      <w:r>
        <w:tab/>
      </w:r>
      <w:r>
        <w:tab/>
        <w:t xml:space="preserve">GitHub, </w:t>
      </w:r>
      <w:r w:rsidR="00CD7172">
        <w:t>Canva, MS word, MS excel, MS PowerPoint</w:t>
      </w:r>
    </w:p>
    <w:p w:rsidR="00CD7172" w:rsidRDefault="00CD7172" w:rsidP="00CD7172">
      <w:pPr>
        <w:tabs>
          <w:tab w:val="left" w:pos="720"/>
          <w:tab w:val="left" w:pos="1440"/>
          <w:tab w:val="left" w:pos="4247"/>
        </w:tabs>
      </w:pPr>
    </w:p>
    <w:p w:rsidR="00CD7172" w:rsidRDefault="00CD7172" w:rsidP="00CD7172">
      <w:pPr>
        <w:tabs>
          <w:tab w:val="left" w:pos="720"/>
          <w:tab w:val="left" w:pos="1440"/>
          <w:tab w:val="left" w:pos="4247"/>
        </w:tabs>
      </w:pPr>
    </w:p>
    <w:p w:rsidR="00394A6D" w:rsidRDefault="00465024" w:rsidP="00CD7172">
      <w:pPr>
        <w:tabs>
          <w:tab w:val="left" w:pos="720"/>
          <w:tab w:val="left" w:pos="1440"/>
          <w:tab w:val="left" w:pos="4247"/>
        </w:tabs>
      </w:pPr>
      <w:sdt>
        <w:sdtPr>
          <w:alias w:val="Education:"/>
          <w:tag w:val="Education:"/>
          <w:id w:val="1513793667"/>
          <w:placeholder>
            <w:docPart w:val="99F45A7F53E34FC2B33939032C3886E4"/>
          </w:placeholder>
          <w:temporary/>
          <w:showingPlcHdr/>
          <w15:appearance w15:val="hidden"/>
        </w:sdtPr>
        <w:sdtEndPr/>
        <w:sdtContent>
          <w:r w:rsidR="007D00B3" w:rsidRPr="0011642A">
            <w:rPr>
              <w:sz w:val="32"/>
            </w:rPr>
            <w:t>Education</w:t>
          </w:r>
        </w:sdtContent>
      </w:sdt>
    </w:p>
    <w:p w:rsidR="00394A6D" w:rsidRDefault="0011642A" w:rsidP="0011642A">
      <w:pPr>
        <w:pStyle w:val="Heading2"/>
        <w:ind w:firstLine="720"/>
      </w:pPr>
      <w:r>
        <w:t>Shubham School</w:t>
      </w:r>
    </w:p>
    <w:p w:rsidR="00394A6D" w:rsidRDefault="0011642A" w:rsidP="0011642A">
      <w:r>
        <w:tab/>
      </w:r>
      <w:r>
        <w:tab/>
        <w:t>Class 12 (Science)</w:t>
      </w:r>
    </w:p>
    <w:p w:rsidR="00394A6D" w:rsidRDefault="0011642A" w:rsidP="0011642A">
      <w:pPr>
        <w:pStyle w:val="Heading2"/>
        <w:ind w:firstLine="720"/>
      </w:pPr>
      <w:r>
        <w:t>Darshan University (ongoing)</w:t>
      </w:r>
    </w:p>
    <w:p w:rsidR="0011642A" w:rsidRDefault="0011642A" w:rsidP="0011642A">
      <w:r>
        <w:tab/>
      </w:r>
      <w:r>
        <w:tab/>
        <w:t>1</w:t>
      </w:r>
      <w:r>
        <w:rPr>
          <w:vertAlign w:val="superscript"/>
        </w:rPr>
        <w:t>st</w:t>
      </w:r>
      <w:r>
        <w:t xml:space="preserve"> year completed (8.26 cgpa)</w:t>
      </w:r>
    </w:p>
    <w:p w:rsidR="0011642A" w:rsidRDefault="0011642A" w:rsidP="0011642A">
      <w:r>
        <w:tab/>
      </w:r>
      <w:r>
        <w:tab/>
        <w:t>2</w:t>
      </w:r>
      <w:r w:rsidRPr="0011642A">
        <w:rPr>
          <w:vertAlign w:val="superscript"/>
        </w:rPr>
        <w:t>nd</w:t>
      </w:r>
      <w:r>
        <w:t xml:space="preserve"> year ongoing (3</w:t>
      </w:r>
      <w:r w:rsidRPr="0011642A">
        <w:rPr>
          <w:vertAlign w:val="superscript"/>
        </w:rPr>
        <w:t>rd</w:t>
      </w:r>
      <w:r>
        <w:t xml:space="preserve"> </w:t>
      </w:r>
      <w:r w:rsidR="00CD7172">
        <w:t>sem)</w:t>
      </w:r>
    </w:p>
    <w:p w:rsidR="00CD7172" w:rsidRDefault="00CD7172" w:rsidP="00CD7172">
      <w:pPr>
        <w:pStyle w:val="Heading1"/>
      </w:pPr>
      <w:r>
        <w:t>Personal Detail</w:t>
      </w:r>
    </w:p>
    <w:p w:rsidR="00CD7172" w:rsidRDefault="00CD7172" w:rsidP="00CD7172">
      <w:r>
        <w:tab/>
      </w:r>
      <w:r w:rsidR="00D9091A">
        <w:t>Date of Birth</w:t>
      </w:r>
      <w:r>
        <w:t>: 1</w:t>
      </w:r>
      <w:r w:rsidR="00D9091A">
        <w:t>8/08/2007</w:t>
      </w:r>
      <w:bookmarkStart w:id="0" w:name="_GoBack"/>
      <w:bookmarkEnd w:id="0"/>
    </w:p>
    <w:p w:rsidR="00CD7172" w:rsidRDefault="00CD7172" w:rsidP="00CD7172">
      <w:r>
        <w:tab/>
        <w:t>Gender: Male</w:t>
      </w:r>
    </w:p>
    <w:p w:rsidR="00CD7172" w:rsidRDefault="00CD7172" w:rsidP="00CD7172">
      <w:r>
        <w:tab/>
        <w:t>Nationality: Indian</w:t>
      </w:r>
    </w:p>
    <w:p w:rsidR="00CD7172" w:rsidRDefault="00CD7172" w:rsidP="00CD7172">
      <w:r>
        <w:tab/>
      </w:r>
      <w:r>
        <w:t xml:space="preserve">Marital </w:t>
      </w:r>
      <w:r>
        <w:t>Status: PASS</w:t>
      </w:r>
    </w:p>
    <w:p w:rsidR="00CD7172" w:rsidRDefault="00CD7172" w:rsidP="00CD7172"/>
    <w:sectPr w:rsidR="00CD7172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024" w:rsidRDefault="00465024">
      <w:pPr>
        <w:spacing w:after="0"/>
      </w:pPr>
      <w:r>
        <w:separator/>
      </w:r>
    </w:p>
  </w:endnote>
  <w:endnote w:type="continuationSeparator" w:id="0">
    <w:p w:rsidR="00465024" w:rsidRDefault="00465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9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024" w:rsidRDefault="00465024">
      <w:pPr>
        <w:spacing w:after="0"/>
      </w:pPr>
      <w:r>
        <w:separator/>
      </w:r>
    </w:p>
  </w:footnote>
  <w:footnote w:type="continuationSeparator" w:id="0">
    <w:p w:rsidR="00465024" w:rsidRDefault="00465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2A"/>
    <w:rsid w:val="0011642A"/>
    <w:rsid w:val="00374627"/>
    <w:rsid w:val="00394A6D"/>
    <w:rsid w:val="003F19B9"/>
    <w:rsid w:val="004476A1"/>
    <w:rsid w:val="00465024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C337F8"/>
    <w:rsid w:val="00C57E43"/>
    <w:rsid w:val="00C72B59"/>
    <w:rsid w:val="00C91364"/>
    <w:rsid w:val="00CC75DB"/>
    <w:rsid w:val="00CD7172"/>
    <w:rsid w:val="00D33143"/>
    <w:rsid w:val="00D56207"/>
    <w:rsid w:val="00D765AF"/>
    <w:rsid w:val="00D9091A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EC615A04-E674-47A0-BADB-8BB542DC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050338C25B4A5C9A67FFE8C55E7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18BA-59FC-4E6B-BB86-F39F8105DA35}"/>
      </w:docPartPr>
      <w:docPartBody>
        <w:p w:rsidR="00000000" w:rsidRDefault="001F5865">
          <w:pPr>
            <w:pStyle w:val="76050338C25B4A5C9A67FFE8C55E7DA7"/>
          </w:pPr>
          <w:r>
            <w:t>Your Name</w:t>
          </w:r>
        </w:p>
      </w:docPartBody>
    </w:docPart>
    <w:docPart>
      <w:docPartPr>
        <w:name w:val="C8223250EB7F4AA3BC286043505DB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20239-C526-48A2-86D3-842331AD3DC0}"/>
      </w:docPartPr>
      <w:docPartBody>
        <w:p w:rsidR="00000000" w:rsidRDefault="001F5865">
          <w:pPr>
            <w:pStyle w:val="C8223250EB7F4AA3BC286043505DBCF9"/>
          </w:pPr>
          <w:r>
            <w:t>Object</w:t>
          </w:r>
          <w:r>
            <w:t>ive</w:t>
          </w:r>
        </w:p>
      </w:docPartBody>
    </w:docPart>
    <w:docPart>
      <w:docPartPr>
        <w:name w:val="134E65C581A341928F95ED9088C7A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0658-1BA6-4E6D-83E1-50DFD80CF83E}"/>
      </w:docPartPr>
      <w:docPartBody>
        <w:p w:rsidR="00000000" w:rsidRDefault="001F5865">
          <w:pPr>
            <w:pStyle w:val="134E65C581A341928F95ED9088C7A843"/>
          </w:pPr>
          <w:r>
            <w:t>Check out the quick tips below to help you get started. To replace tip text with your own, just tap it and start typing.</w:t>
          </w:r>
        </w:p>
      </w:docPartBody>
    </w:docPart>
    <w:docPart>
      <w:docPartPr>
        <w:name w:val="99F45A7F53E34FC2B33939032C38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442B8-661F-4153-A42F-79874D183061}"/>
      </w:docPartPr>
      <w:docPartBody>
        <w:p w:rsidR="00000000" w:rsidRDefault="001F5865">
          <w:pPr>
            <w:pStyle w:val="99F45A7F53E34FC2B33939032C3886E4"/>
          </w:pPr>
          <w:r>
            <w:t>Education</w:t>
          </w:r>
        </w:p>
      </w:docPartBody>
    </w:docPart>
    <w:docPart>
      <w:docPartPr>
        <w:name w:val="3FF1225D351E471490CD4F3F61485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7971-16C0-4C27-9258-9CBC3D0FBE64}"/>
      </w:docPartPr>
      <w:docPartBody>
        <w:p w:rsidR="00000000" w:rsidRDefault="00742AC2" w:rsidP="00742AC2">
          <w:pPr>
            <w:pStyle w:val="3FF1225D351E471490CD4F3F61485EEE"/>
          </w:pPr>
          <w:r>
            <w:t>Experience</w:t>
          </w:r>
        </w:p>
      </w:docPartBody>
    </w:docPart>
    <w:docPart>
      <w:docPartPr>
        <w:name w:val="26464EF71C734231B87B1CC5D5C2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81C02-DE9B-4331-9291-A1E6606F6697}"/>
      </w:docPartPr>
      <w:docPartBody>
        <w:p w:rsidR="00000000" w:rsidRDefault="00742AC2" w:rsidP="00742AC2">
          <w:pPr>
            <w:pStyle w:val="26464EF71C734231B87B1CC5D5C21A0A"/>
          </w:pPr>
          <w:r>
            <w:t>Think a document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87592A3BF398441088EAF1518002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FCEB-50CC-41D0-AD92-B605BDC4EECE}"/>
      </w:docPartPr>
      <w:docPartBody>
        <w:p w:rsidR="00000000" w:rsidRDefault="00742AC2" w:rsidP="00742AC2">
          <w:pPr>
            <w:pStyle w:val="87592A3BF398441088EAF15180028585"/>
          </w:pPr>
          <w:r>
            <w:t>Leadership</w:t>
          </w:r>
        </w:p>
      </w:docPartBody>
    </w:docPart>
    <w:docPart>
      <w:docPartPr>
        <w:name w:val="42B1B34953A84D069875C5379CD22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67C2-269B-4443-B723-7B3B52D80F6A}"/>
      </w:docPartPr>
      <w:docPartBody>
        <w:p w:rsidR="00000000" w:rsidRDefault="00742AC2" w:rsidP="00742AC2">
          <w:pPr>
            <w:pStyle w:val="42B1B34953A84D069875C5379CD223B6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C2"/>
    <w:rsid w:val="001F5865"/>
    <w:rsid w:val="0074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50338C25B4A5C9A67FFE8C55E7DA7">
    <w:name w:val="76050338C25B4A5C9A67FFE8C55E7DA7"/>
  </w:style>
  <w:style w:type="paragraph" w:customStyle="1" w:styleId="231D9A1E9E2D467E93DDDE92C4990FD3">
    <w:name w:val="231D9A1E9E2D467E93DDDE92C4990FD3"/>
  </w:style>
  <w:style w:type="paragraph" w:customStyle="1" w:styleId="27FF89A463B84FBF9047951EF50333B5">
    <w:name w:val="27FF89A463B84FBF9047951EF50333B5"/>
  </w:style>
  <w:style w:type="paragraph" w:customStyle="1" w:styleId="76BFC26FFD504F2BBBFC32BB89BF44C7">
    <w:name w:val="76BFC26FFD504F2BBBFC32BB89BF44C7"/>
  </w:style>
  <w:style w:type="paragraph" w:customStyle="1" w:styleId="23621D8A95BE45B4B7FAE79484837A0D">
    <w:name w:val="23621D8A95BE45B4B7FAE79484837A0D"/>
  </w:style>
  <w:style w:type="paragraph" w:customStyle="1" w:styleId="C8223250EB7F4AA3BC286043505DBCF9">
    <w:name w:val="C8223250EB7F4AA3BC286043505DBCF9"/>
  </w:style>
  <w:style w:type="paragraph" w:customStyle="1" w:styleId="134E65C581A341928F95ED9088C7A843">
    <w:name w:val="134E65C581A341928F95ED9088C7A843"/>
  </w:style>
  <w:style w:type="paragraph" w:customStyle="1" w:styleId="99F45A7F53E34FC2B33939032C3886E4">
    <w:name w:val="99F45A7F53E34FC2B33939032C3886E4"/>
  </w:style>
  <w:style w:type="paragraph" w:customStyle="1" w:styleId="B7E8E3D35F624A32AAF5ABC6C560AB35">
    <w:name w:val="B7E8E3D35F624A32AAF5ABC6C560AB35"/>
  </w:style>
  <w:style w:type="paragraph" w:customStyle="1" w:styleId="6FED5C3B02CA4B2D882D04A6FF72A846">
    <w:name w:val="6FED5C3B02CA4B2D882D04A6FF72A846"/>
  </w:style>
  <w:style w:type="paragraph" w:customStyle="1" w:styleId="4F026DFF719B4B6E9F849BED0063A135">
    <w:name w:val="4F026DFF719B4B6E9F849BED0063A135"/>
  </w:style>
  <w:style w:type="paragraph" w:customStyle="1" w:styleId="4219020853FA41DB98F12F0CD327E06E">
    <w:name w:val="4219020853FA41DB98F12F0CD327E06E"/>
  </w:style>
  <w:style w:type="paragraph" w:customStyle="1" w:styleId="C0CDDE7E378E4871BD52BA532171C22A">
    <w:name w:val="C0CDDE7E378E4871BD52BA532171C22A"/>
  </w:style>
  <w:style w:type="paragraph" w:customStyle="1" w:styleId="3BA07EA650C340C8B0B086EEEE1BFBCD">
    <w:name w:val="3BA07EA650C340C8B0B086EEEE1BFBCD"/>
  </w:style>
  <w:style w:type="paragraph" w:customStyle="1" w:styleId="C1E7C2F43D0849E59460605C8E75C6D9">
    <w:name w:val="C1E7C2F43D0849E59460605C8E75C6D9"/>
  </w:style>
  <w:style w:type="paragraph" w:customStyle="1" w:styleId="EBD8272D9DF04D8C87A28EC6A5713A2E">
    <w:name w:val="EBD8272D9DF04D8C87A28EC6A5713A2E"/>
  </w:style>
  <w:style w:type="paragraph" w:customStyle="1" w:styleId="9345F06166C04D178750098D1EA46EAC">
    <w:name w:val="9345F06166C04D178750098D1EA46EAC"/>
  </w:style>
  <w:style w:type="paragraph" w:customStyle="1" w:styleId="7BB617CD738D4A66806C9F40E7E25132">
    <w:name w:val="7BB617CD738D4A66806C9F40E7E25132"/>
  </w:style>
  <w:style w:type="paragraph" w:customStyle="1" w:styleId="1345E049DB464B56AE40D22FF6412752">
    <w:name w:val="1345E049DB464B56AE40D22FF6412752"/>
  </w:style>
  <w:style w:type="paragraph" w:customStyle="1" w:styleId="BE17116F267149EBA9B6EA2AA2F154D7">
    <w:name w:val="BE17116F267149EBA9B6EA2AA2F154D7"/>
  </w:style>
  <w:style w:type="paragraph" w:customStyle="1" w:styleId="8D33D919DFD24ED4970BBF04E694E9FB">
    <w:name w:val="8D33D919DFD24ED4970BBF04E694E9FB"/>
  </w:style>
  <w:style w:type="paragraph" w:customStyle="1" w:styleId="6111703122EC4C7D8CE5928D2A462D63">
    <w:name w:val="6111703122EC4C7D8CE5928D2A462D63"/>
  </w:style>
  <w:style w:type="paragraph" w:customStyle="1" w:styleId="DF862DE28E3F4519B2C79D46D7DB9A1C">
    <w:name w:val="DF862DE28E3F4519B2C79D46D7DB9A1C"/>
  </w:style>
  <w:style w:type="paragraph" w:customStyle="1" w:styleId="D2B8D904E7794AEEA0D7E4CEC101D2CD">
    <w:name w:val="D2B8D904E7794AEEA0D7E4CEC101D2CD"/>
  </w:style>
  <w:style w:type="paragraph" w:customStyle="1" w:styleId="36FAD22A9292447082669204DC5BC0B4">
    <w:name w:val="36FAD22A9292447082669204DC5BC0B4"/>
  </w:style>
  <w:style w:type="paragraph" w:customStyle="1" w:styleId="7009180349374301A45EC6D68CAF6652">
    <w:name w:val="7009180349374301A45EC6D68CAF6652"/>
  </w:style>
  <w:style w:type="paragraph" w:customStyle="1" w:styleId="0D1A8FBDAB474E86894B105F53426F1F">
    <w:name w:val="0D1A8FBDAB474E86894B105F53426F1F"/>
  </w:style>
  <w:style w:type="paragraph" w:customStyle="1" w:styleId="0CE6DA48C24242FA965AB3F2906BE7F9">
    <w:name w:val="0CE6DA48C24242FA965AB3F2906BE7F9"/>
  </w:style>
  <w:style w:type="paragraph" w:customStyle="1" w:styleId="148B686ACC8B446C9572404AD2E96515">
    <w:name w:val="148B686ACC8B446C9572404AD2E96515"/>
  </w:style>
  <w:style w:type="paragraph" w:customStyle="1" w:styleId="DD969B86DD554123853B08AEE5EE48D2">
    <w:name w:val="DD969B86DD554123853B08AEE5EE48D2"/>
  </w:style>
  <w:style w:type="paragraph" w:customStyle="1" w:styleId="BA35F175F1C948B882FB9540E4E69A51">
    <w:name w:val="BA35F175F1C948B882FB9540E4E69A51"/>
  </w:style>
  <w:style w:type="paragraph" w:customStyle="1" w:styleId="881437B418954ED0BD13F4B9CAA3A8D3">
    <w:name w:val="881437B418954ED0BD13F4B9CAA3A8D3"/>
  </w:style>
  <w:style w:type="paragraph" w:customStyle="1" w:styleId="5D7947CEF628467B9E291A3E0F9F969D">
    <w:name w:val="5D7947CEF628467B9E291A3E0F9F969D"/>
  </w:style>
  <w:style w:type="paragraph" w:customStyle="1" w:styleId="089D2186E0D0411B9C75EDCC261BD84E">
    <w:name w:val="089D2186E0D0411B9C75EDCC261BD84E"/>
  </w:style>
  <w:style w:type="paragraph" w:customStyle="1" w:styleId="4A5A70628C184F4B86AFE54EEB1E59E6">
    <w:name w:val="4A5A70628C184F4B86AFE54EEB1E59E6"/>
  </w:style>
  <w:style w:type="paragraph" w:customStyle="1" w:styleId="FB3CE8EB704A4D11A33531A73B8A9D66">
    <w:name w:val="FB3CE8EB704A4D11A33531A73B8A9D66"/>
  </w:style>
  <w:style w:type="paragraph" w:customStyle="1" w:styleId="3FF1225D351E471490CD4F3F61485EEE">
    <w:name w:val="3FF1225D351E471490CD4F3F61485EEE"/>
    <w:rsid w:val="00742AC2"/>
  </w:style>
  <w:style w:type="paragraph" w:customStyle="1" w:styleId="EC25C99FFB934201A3BB8285A0D47E9B">
    <w:name w:val="EC25C99FFB934201A3BB8285A0D47E9B"/>
    <w:rsid w:val="00742AC2"/>
  </w:style>
  <w:style w:type="paragraph" w:customStyle="1" w:styleId="26464EF71C734231B87B1CC5D5C21A0A">
    <w:name w:val="26464EF71C734231B87B1CC5D5C21A0A"/>
    <w:rsid w:val="00742AC2"/>
  </w:style>
  <w:style w:type="paragraph" w:customStyle="1" w:styleId="93346C85C064402F904212DDA408DFAC">
    <w:name w:val="93346C85C064402F904212DDA408DFAC"/>
    <w:rsid w:val="00742AC2"/>
  </w:style>
  <w:style w:type="paragraph" w:customStyle="1" w:styleId="835DDC2A1FC74B4F8EB7C64F68FF2145">
    <w:name w:val="835DDC2A1FC74B4F8EB7C64F68FF2145"/>
    <w:rsid w:val="00742AC2"/>
  </w:style>
  <w:style w:type="paragraph" w:customStyle="1" w:styleId="87592A3BF398441088EAF15180028585">
    <w:name w:val="87592A3BF398441088EAF15180028585"/>
    <w:rsid w:val="00742AC2"/>
  </w:style>
  <w:style w:type="paragraph" w:customStyle="1" w:styleId="42B1B34953A84D069875C5379CD223B6">
    <w:name w:val="42B1B34953A84D069875C5379CD223B6"/>
    <w:rsid w:val="00742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37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dc:description>Sinha Milan</dc:description>
  <cp:lastModifiedBy>student</cp:lastModifiedBy>
  <cp:revision>2</cp:revision>
  <cp:lastPrinted>2025-07-25T05:50:00Z</cp:lastPrinted>
  <dcterms:created xsi:type="dcterms:W3CDTF">2025-07-25T05:13:00Z</dcterms:created>
  <dcterms:modified xsi:type="dcterms:W3CDTF">2025-07-25T05:51:00Z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