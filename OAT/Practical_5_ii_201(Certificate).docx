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7EAD" w:rsidRPr="00F66D74" w:rsidRDefault="00D67EAD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A520103" wp14:editId="3D44B9C8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5B7C66CE" id="Rectangle 2" o:spid="_x0000_s1026" style="position:absolute;margin-left:0;margin-top:-18pt;width:628.5pt;height:226.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235"/>
        <w:gridCol w:w="5669"/>
      </w:tblGrid>
      <w:tr w:rsidR="00D67EAD" w:rsidRPr="00443893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:rsidR="00D67EAD" w:rsidRPr="00443893" w:rsidRDefault="00D67EAD" w:rsidP="00596494">
            <w:pPr>
              <w:pStyle w:val="Title"/>
            </w:pPr>
            <w:r w:rsidRPr="00596494">
              <w:t>Certificate of Achievement</w:t>
            </w:r>
          </w:p>
          <w:p w:rsidR="00D67EAD" w:rsidRPr="00443893" w:rsidRDefault="00D67EAD" w:rsidP="00115223">
            <w:pPr>
              <w:pStyle w:val="Subtitle"/>
            </w:pPr>
            <w:sdt>
              <w:sdtPr>
                <w:id w:val="-1819029694"/>
                <w:placeholder>
                  <w:docPart w:val="92AAC518E52B450AA2B718B8D5CCFDB3"/>
                </w:placeholder>
                <w:temporary/>
                <w:showingPlcHdr/>
                <w15:appearance w15:val="hidden"/>
              </w:sdtPr>
              <w:sdtContent>
                <w:r w:rsidRPr="00443893">
                  <w:t>Awarded to</w:t>
                </w:r>
              </w:sdtContent>
            </w:sdt>
          </w:p>
          <w:p w:rsidR="00D67EAD" w:rsidRPr="00443893" w:rsidRDefault="00D67EAD" w:rsidP="00115223">
            <w:pPr>
              <w:pStyle w:val="Heading1"/>
            </w:pPr>
            <w:r w:rsidRPr="00FA5413">
              <w:rPr>
                <w:noProof/>
              </w:rPr>
              <w:t>Raj</w:t>
            </w:r>
            <w:r>
              <w:t xml:space="preserve"> </w:t>
            </w:r>
            <w:r w:rsidRPr="00FA5413">
              <w:rPr>
                <w:noProof/>
              </w:rPr>
              <w:t>Verma</w:t>
            </w:r>
          </w:p>
          <w:p w:rsidR="00D67EAD" w:rsidRPr="00443893" w:rsidRDefault="00D67EAD" w:rsidP="00B81F46">
            <w:pPr>
              <w:pStyle w:val="Subtitle"/>
            </w:pPr>
            <w:sdt>
              <w:sdtPr>
                <w:id w:val="-98794099"/>
                <w:placeholder>
                  <w:docPart w:val="270102F6F6E84E289B338E42FB7AF942"/>
                </w:placeholder>
                <w:temporary/>
                <w:showingPlcHdr/>
                <w15:appearance w15:val="hidden"/>
              </w:sdtPr>
              <w:sdtContent>
                <w:r w:rsidRPr="00115223">
                  <w:t>Thank you for your stellar performance!</w:t>
                </w:r>
              </w:sdtContent>
            </w:sdt>
          </w:p>
        </w:tc>
      </w:tr>
      <w:tr w:rsidR="00D67EAD" w:rsidRPr="00443893" w:rsidTr="00F66D74">
        <w:trPr>
          <w:trHeight w:val="1809"/>
        </w:trPr>
        <w:tc>
          <w:tcPr>
            <w:tcW w:w="3098" w:type="pct"/>
          </w:tcPr>
          <w:p w:rsidR="00D67EAD" w:rsidRPr="00443893" w:rsidRDefault="00D67EAD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67EAD" w:rsidRPr="00443893" w:rsidRDefault="00D67EAD" w:rsidP="00443893"/>
        </w:tc>
      </w:tr>
      <w:tr w:rsidR="00D67EAD" w:rsidRPr="00B81F46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67EAD" w:rsidRPr="00B81F46" w:rsidRDefault="00D67EAD" w:rsidP="00B81F46">
            <w:sdt>
              <w:sdtPr>
                <w:id w:val="-1886778945"/>
                <w:placeholder>
                  <w:docPart w:val="6F633711ADF0499A96C937AC7611E9C4"/>
                </w:placeholder>
                <w:temporary/>
                <w:showingPlcHdr/>
                <w15:appearance w15:val="hidden"/>
              </w:sdtPr>
              <w:sdtContent>
                <w:r w:rsidRPr="00B81F46">
                  <w:t>Kiana Anderson, Operations Manager</w:t>
                </w:r>
              </w:sdtContent>
            </w:sdt>
          </w:p>
        </w:tc>
      </w:tr>
      <w:tr w:rsidR="00D67EAD" w:rsidRPr="00443893" w:rsidTr="00F66D74">
        <w:trPr>
          <w:trHeight w:val="576"/>
        </w:trPr>
        <w:tc>
          <w:tcPr>
            <w:tcW w:w="3098" w:type="pct"/>
          </w:tcPr>
          <w:p w:rsidR="00D67EAD" w:rsidRPr="00443893" w:rsidRDefault="00D67EAD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67EAD" w:rsidRPr="00443893" w:rsidRDefault="00D67EAD" w:rsidP="004438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C5E773" wp14:editId="584CE3D8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61595</wp:posOffset>
                      </wp:positionV>
                      <wp:extent cx="1114425" cy="257175"/>
                      <wp:effectExtent l="0" t="0" r="0" b="9525"/>
                      <wp:wrapNone/>
                      <wp:docPr id="48309073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67EAD" w:rsidRPr="00596494" w:rsidRDefault="00D67EAD" w:rsidP="00596494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lang w:val="en-IN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596494">
                                    <w:rPr>
                                      <w:b/>
                                      <w:noProof/>
                                      <w:lang w:val="en-IN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14/09/2025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C5E7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96pt;margin-top:4.85pt;width:87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" filled="f" stroked="f">
                      <v:fill o:detectmouseclick="t"/>
                      <v:textbox>
                        <w:txbxContent>
                          <w:p w:rsidR="00D67EAD" w:rsidRPr="00596494" w:rsidRDefault="00D67EAD" w:rsidP="00596494">
                            <w:pPr>
                              <w:jc w:val="center"/>
                              <w:rPr>
                                <w:b/>
                                <w:noProof/>
                                <w:lang w:val="en-I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96494">
                              <w:rPr>
                                <w:b/>
                                <w:noProof/>
                                <w:lang w:val="en-I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14/09/2025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7EAD" w:rsidRPr="00B81F46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67EAD" w:rsidRPr="00B81F46" w:rsidRDefault="00D67EAD" w:rsidP="00B81F46">
            <w:sdt>
              <w:sdtPr>
                <w:id w:val="-1439752854"/>
                <w:placeholder>
                  <w:docPart w:val="EC5FF715B6264207A32D9258EB708C5B"/>
                </w:placeholder>
                <w:temporary/>
                <w:showingPlcHdr/>
                <w15:appearance w15:val="hidden"/>
              </w:sdtPr>
              <w:sdtContent>
                <w:r w:rsidRPr="00B81F46">
                  <w:t>Date</w:t>
                </w:r>
              </w:sdtContent>
            </w:sdt>
          </w:p>
        </w:tc>
      </w:tr>
    </w:tbl>
    <w:p w:rsidR="00D67EAD" w:rsidRDefault="00D67EAD" w:rsidP="00420AFF">
      <w:pPr>
        <w:rPr>
          <w:sz w:val="16"/>
          <w:szCs w:val="16"/>
        </w:rPr>
        <w:sectPr w:rsidR="00D67EAD" w:rsidSect="00D67EAD">
          <w:pgSz w:w="15840" w:h="12240" w:orient="landscape" w:code="1"/>
          <w:pgMar w:top="360" w:right="576" w:bottom="360" w:left="360" w:header="720" w:footer="720" w:gutter="0"/>
          <w:pgNumType w:start="1"/>
          <w:cols w:space="720"/>
          <w:docGrid w:linePitch="381"/>
        </w:sectPr>
      </w:pPr>
    </w:p>
    <w:p w:rsidR="00D67EAD" w:rsidRPr="00F66D74" w:rsidRDefault="00D67EAD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4A520103" wp14:editId="3D44B9C8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0"/>
                <wp:wrapNone/>
                <wp:docPr id="1948848615" name="Rectangle 19488486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E5A34DC" id="Rectangle 1948848615" o:spid="_x0000_s1026" style="position:absolute;margin-left:0;margin-top:-18pt;width:628.5pt;height:226.5pt;z-index:-251654144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235"/>
        <w:gridCol w:w="5669"/>
      </w:tblGrid>
      <w:tr w:rsidR="00D67EAD" w:rsidRPr="00443893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:rsidR="00D67EAD" w:rsidRPr="00443893" w:rsidRDefault="00D67EAD" w:rsidP="00596494">
            <w:pPr>
              <w:pStyle w:val="Title"/>
            </w:pPr>
            <w:r w:rsidRPr="00596494">
              <w:t>Certificate of Achievement</w:t>
            </w:r>
          </w:p>
          <w:p w:rsidR="00D67EAD" w:rsidRPr="00443893" w:rsidRDefault="00D67EAD" w:rsidP="00115223">
            <w:pPr>
              <w:pStyle w:val="Subtitle"/>
            </w:pPr>
            <w:sdt>
              <w:sdtPr>
                <w:id w:val="-567725761"/>
                <w:placeholder>
                  <w:docPart w:val="B34C2C1AE05149909F0EFBCB53E9BBE0"/>
                </w:placeholder>
                <w:temporary/>
                <w:showingPlcHdr/>
                <w15:appearance w15:val="hidden"/>
              </w:sdtPr>
              <w:sdtContent>
                <w:r w:rsidRPr="00443893">
                  <w:t>Awarded to</w:t>
                </w:r>
              </w:sdtContent>
            </w:sdt>
          </w:p>
          <w:p w:rsidR="00D67EAD" w:rsidRPr="00443893" w:rsidRDefault="00D67EAD" w:rsidP="00115223">
            <w:pPr>
              <w:pStyle w:val="Heading1"/>
            </w:pPr>
            <w:r w:rsidRPr="00FA5413">
              <w:rPr>
                <w:noProof/>
              </w:rPr>
              <w:t>Sneha</w:t>
            </w:r>
            <w:r>
              <w:t xml:space="preserve"> </w:t>
            </w:r>
            <w:r w:rsidRPr="00FA5413">
              <w:rPr>
                <w:noProof/>
              </w:rPr>
              <w:t>Singh</w:t>
            </w:r>
          </w:p>
          <w:p w:rsidR="00D67EAD" w:rsidRPr="00443893" w:rsidRDefault="00D67EAD" w:rsidP="00B81F46">
            <w:pPr>
              <w:pStyle w:val="Subtitle"/>
            </w:pPr>
            <w:sdt>
              <w:sdtPr>
                <w:id w:val="-2089841255"/>
                <w:placeholder>
                  <w:docPart w:val="812382A2AF2F42D580227D1AC715AD1B"/>
                </w:placeholder>
                <w:temporary/>
                <w:showingPlcHdr/>
                <w15:appearance w15:val="hidden"/>
              </w:sdtPr>
              <w:sdtContent>
                <w:r w:rsidRPr="00115223">
                  <w:t>Thank you for your stellar performance!</w:t>
                </w:r>
              </w:sdtContent>
            </w:sdt>
          </w:p>
        </w:tc>
      </w:tr>
      <w:tr w:rsidR="00D67EAD" w:rsidRPr="00443893" w:rsidTr="00F66D74">
        <w:trPr>
          <w:trHeight w:val="1809"/>
        </w:trPr>
        <w:tc>
          <w:tcPr>
            <w:tcW w:w="3098" w:type="pct"/>
          </w:tcPr>
          <w:p w:rsidR="00D67EAD" w:rsidRPr="00443893" w:rsidRDefault="00D67EAD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67EAD" w:rsidRPr="00443893" w:rsidRDefault="00D67EAD" w:rsidP="00443893"/>
        </w:tc>
      </w:tr>
      <w:tr w:rsidR="00D67EAD" w:rsidRPr="00B81F46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67EAD" w:rsidRPr="00B81F46" w:rsidRDefault="00D67EAD" w:rsidP="00B81F46">
            <w:sdt>
              <w:sdtPr>
                <w:id w:val="-1914466963"/>
                <w:placeholder>
                  <w:docPart w:val="4AADA3E7B8EA425EB447322BFD0620D1"/>
                </w:placeholder>
                <w:temporary/>
                <w:showingPlcHdr/>
                <w15:appearance w15:val="hidden"/>
              </w:sdtPr>
              <w:sdtContent>
                <w:r w:rsidRPr="00B81F46">
                  <w:t>Kiana Anderson, Operations Manager</w:t>
                </w:r>
              </w:sdtContent>
            </w:sdt>
          </w:p>
        </w:tc>
      </w:tr>
      <w:tr w:rsidR="00D67EAD" w:rsidRPr="00443893" w:rsidTr="00F66D74">
        <w:trPr>
          <w:trHeight w:val="576"/>
        </w:trPr>
        <w:tc>
          <w:tcPr>
            <w:tcW w:w="3098" w:type="pct"/>
          </w:tcPr>
          <w:p w:rsidR="00D67EAD" w:rsidRPr="00443893" w:rsidRDefault="00D67EAD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67EAD" w:rsidRPr="00443893" w:rsidRDefault="00D67EAD" w:rsidP="004438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C5E773" wp14:editId="584CE3D8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61595</wp:posOffset>
                      </wp:positionV>
                      <wp:extent cx="1114425" cy="257175"/>
                      <wp:effectExtent l="0" t="0" r="0" b="9525"/>
                      <wp:wrapNone/>
                      <wp:docPr id="202175563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67EAD" w:rsidRPr="00596494" w:rsidRDefault="00D67EAD" w:rsidP="00596494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lang w:val="en-IN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596494">
                                    <w:rPr>
                                      <w:b/>
                                      <w:noProof/>
                                      <w:lang w:val="en-IN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14/09/2025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5E773" id="_x0000_s1027" type="#_x0000_t202" style="position:absolute;left:0;text-align:left;margin-left:196pt;margin-top:4.85pt;width:87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" filled="f" stroked="f">
                      <v:fill o:detectmouseclick="t"/>
                      <v:textbox>
                        <w:txbxContent>
                          <w:p w:rsidR="00D67EAD" w:rsidRPr="00596494" w:rsidRDefault="00D67EAD" w:rsidP="00596494">
                            <w:pPr>
                              <w:jc w:val="center"/>
                              <w:rPr>
                                <w:b/>
                                <w:noProof/>
                                <w:lang w:val="en-I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96494">
                              <w:rPr>
                                <w:b/>
                                <w:noProof/>
                                <w:lang w:val="en-I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14/09/2025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7EAD" w:rsidRPr="00B81F46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67EAD" w:rsidRPr="00B81F46" w:rsidRDefault="00D67EAD" w:rsidP="00B81F46">
            <w:sdt>
              <w:sdtPr>
                <w:id w:val="-399449851"/>
                <w:placeholder>
                  <w:docPart w:val="719CE501A67F4AAF855165279DDEB0EC"/>
                </w:placeholder>
                <w:temporary/>
                <w:showingPlcHdr/>
                <w15:appearance w15:val="hidden"/>
              </w:sdtPr>
              <w:sdtContent>
                <w:r w:rsidRPr="00B81F46">
                  <w:t>Date</w:t>
                </w:r>
              </w:sdtContent>
            </w:sdt>
          </w:p>
        </w:tc>
      </w:tr>
    </w:tbl>
    <w:p w:rsidR="00D67EAD" w:rsidRDefault="00D67EAD" w:rsidP="00420AFF">
      <w:pPr>
        <w:rPr>
          <w:sz w:val="16"/>
          <w:szCs w:val="16"/>
        </w:rPr>
        <w:sectPr w:rsidR="00D67EAD" w:rsidSect="00D67EAD">
          <w:pgSz w:w="15840" w:h="12240" w:orient="landscape" w:code="1"/>
          <w:pgMar w:top="360" w:right="576" w:bottom="360" w:left="360" w:header="720" w:footer="720" w:gutter="0"/>
          <w:pgNumType w:start="1"/>
          <w:cols w:space="720"/>
          <w:docGrid w:linePitch="381"/>
        </w:sectPr>
      </w:pPr>
    </w:p>
    <w:p w:rsidR="00D67EAD" w:rsidRPr="00F66D74" w:rsidRDefault="00D67EAD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4A520103" wp14:editId="3D44B9C8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0"/>
                <wp:wrapNone/>
                <wp:docPr id="491726790" name="Rectangle 49172679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4AEDF29" id="Rectangle 491726790" o:spid="_x0000_s1026" style="position:absolute;margin-left:0;margin-top:-18pt;width:628.5pt;height:226.5pt;z-index:-251651072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235"/>
        <w:gridCol w:w="5669"/>
      </w:tblGrid>
      <w:tr w:rsidR="00D67EAD" w:rsidRPr="00443893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:rsidR="00D67EAD" w:rsidRPr="00443893" w:rsidRDefault="00D67EAD" w:rsidP="00596494">
            <w:pPr>
              <w:pStyle w:val="Title"/>
            </w:pPr>
            <w:r w:rsidRPr="00596494">
              <w:t>Certificate of Achievement</w:t>
            </w:r>
          </w:p>
          <w:p w:rsidR="00D67EAD" w:rsidRPr="00443893" w:rsidRDefault="00D67EAD" w:rsidP="00115223">
            <w:pPr>
              <w:pStyle w:val="Subtitle"/>
            </w:pPr>
            <w:sdt>
              <w:sdtPr>
                <w:id w:val="2081018901"/>
                <w:placeholder>
                  <w:docPart w:val="1B01151A63BB44DBBED18907E2513587"/>
                </w:placeholder>
                <w:temporary/>
                <w:showingPlcHdr/>
                <w15:appearance w15:val="hidden"/>
              </w:sdtPr>
              <w:sdtContent>
                <w:r w:rsidRPr="00443893">
                  <w:t>Awarded to</w:t>
                </w:r>
              </w:sdtContent>
            </w:sdt>
          </w:p>
          <w:p w:rsidR="00D67EAD" w:rsidRPr="00443893" w:rsidRDefault="00D67EAD" w:rsidP="00115223">
            <w:pPr>
              <w:pStyle w:val="Heading1"/>
            </w:pPr>
            <w:r w:rsidRPr="00FA5413">
              <w:rPr>
                <w:noProof/>
              </w:rPr>
              <w:t>Amit</w:t>
            </w:r>
            <w:r>
              <w:t xml:space="preserve"> </w:t>
            </w:r>
            <w:r w:rsidRPr="00FA5413">
              <w:rPr>
                <w:noProof/>
              </w:rPr>
              <w:t>Mehta</w:t>
            </w:r>
          </w:p>
          <w:p w:rsidR="00D67EAD" w:rsidRPr="00443893" w:rsidRDefault="00D67EAD" w:rsidP="00B81F46">
            <w:pPr>
              <w:pStyle w:val="Subtitle"/>
            </w:pPr>
            <w:sdt>
              <w:sdtPr>
                <w:id w:val="-2071491023"/>
                <w:placeholder>
                  <w:docPart w:val="A92B7E3F48F84C25BD205D35C3272097"/>
                </w:placeholder>
                <w:temporary/>
                <w:showingPlcHdr/>
                <w15:appearance w15:val="hidden"/>
              </w:sdtPr>
              <w:sdtContent>
                <w:r w:rsidRPr="00115223">
                  <w:t>Thank you for your stellar performance!</w:t>
                </w:r>
              </w:sdtContent>
            </w:sdt>
          </w:p>
        </w:tc>
      </w:tr>
      <w:tr w:rsidR="00D67EAD" w:rsidRPr="00443893" w:rsidTr="00F66D74">
        <w:trPr>
          <w:trHeight w:val="1809"/>
        </w:trPr>
        <w:tc>
          <w:tcPr>
            <w:tcW w:w="3098" w:type="pct"/>
          </w:tcPr>
          <w:p w:rsidR="00D67EAD" w:rsidRPr="00443893" w:rsidRDefault="00D67EAD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67EAD" w:rsidRPr="00443893" w:rsidRDefault="00D67EAD" w:rsidP="00443893"/>
        </w:tc>
      </w:tr>
      <w:tr w:rsidR="00D67EAD" w:rsidRPr="00B81F46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67EAD" w:rsidRPr="00B81F46" w:rsidRDefault="00D67EAD" w:rsidP="00B81F46">
            <w:sdt>
              <w:sdtPr>
                <w:id w:val="1408733919"/>
                <w:placeholder>
                  <w:docPart w:val="AA1158D60A2943DEB1FDE6C9703FAFAD"/>
                </w:placeholder>
                <w:temporary/>
                <w:showingPlcHdr/>
                <w15:appearance w15:val="hidden"/>
              </w:sdtPr>
              <w:sdtContent>
                <w:r w:rsidRPr="00B81F46">
                  <w:t>Kiana Anderson, Operations Manager</w:t>
                </w:r>
              </w:sdtContent>
            </w:sdt>
          </w:p>
        </w:tc>
      </w:tr>
      <w:tr w:rsidR="00D67EAD" w:rsidRPr="00443893" w:rsidTr="00F66D74">
        <w:trPr>
          <w:trHeight w:val="576"/>
        </w:trPr>
        <w:tc>
          <w:tcPr>
            <w:tcW w:w="3098" w:type="pct"/>
          </w:tcPr>
          <w:p w:rsidR="00D67EAD" w:rsidRPr="00443893" w:rsidRDefault="00D67EAD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67EAD" w:rsidRPr="00443893" w:rsidRDefault="00D67EAD" w:rsidP="004438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C5E773" wp14:editId="584CE3D8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61595</wp:posOffset>
                      </wp:positionV>
                      <wp:extent cx="1114425" cy="257175"/>
                      <wp:effectExtent l="0" t="0" r="0" b="9525"/>
                      <wp:wrapNone/>
                      <wp:docPr id="3296338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67EAD" w:rsidRPr="00596494" w:rsidRDefault="00D67EAD" w:rsidP="00596494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lang w:val="en-IN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596494">
                                    <w:rPr>
                                      <w:b/>
                                      <w:noProof/>
                                      <w:lang w:val="en-IN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14/09/2025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5E773" id="_x0000_s1028" type="#_x0000_t202" style="position:absolute;left:0;text-align:left;margin-left:196pt;margin-top:4.85pt;width:87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" filled="f" stroked="f">
                      <v:fill o:detectmouseclick="t"/>
                      <v:textbox>
                        <w:txbxContent>
                          <w:p w:rsidR="00D67EAD" w:rsidRPr="00596494" w:rsidRDefault="00D67EAD" w:rsidP="00596494">
                            <w:pPr>
                              <w:jc w:val="center"/>
                              <w:rPr>
                                <w:b/>
                                <w:noProof/>
                                <w:lang w:val="en-I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96494">
                              <w:rPr>
                                <w:b/>
                                <w:noProof/>
                                <w:lang w:val="en-I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14/09/2025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7EAD" w:rsidRPr="00B81F46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67EAD" w:rsidRPr="00B81F46" w:rsidRDefault="00D67EAD" w:rsidP="00B81F46">
            <w:sdt>
              <w:sdtPr>
                <w:id w:val="-1052221555"/>
                <w:placeholder>
                  <w:docPart w:val="D391E5046C0F4ACE85A1DFAE8FAC9821"/>
                </w:placeholder>
                <w:temporary/>
                <w:showingPlcHdr/>
                <w15:appearance w15:val="hidden"/>
              </w:sdtPr>
              <w:sdtContent>
                <w:r w:rsidRPr="00B81F46">
                  <w:t>Date</w:t>
                </w:r>
              </w:sdtContent>
            </w:sdt>
          </w:p>
        </w:tc>
      </w:tr>
    </w:tbl>
    <w:p w:rsidR="00D67EAD" w:rsidRDefault="00D67EAD" w:rsidP="00420AFF">
      <w:pPr>
        <w:rPr>
          <w:sz w:val="16"/>
          <w:szCs w:val="16"/>
        </w:rPr>
        <w:sectPr w:rsidR="00D67EAD" w:rsidSect="00D67EAD">
          <w:pgSz w:w="15840" w:h="12240" w:orient="landscape" w:code="1"/>
          <w:pgMar w:top="360" w:right="576" w:bottom="360" w:left="360" w:header="720" w:footer="720" w:gutter="0"/>
          <w:pgNumType w:start="1"/>
          <w:cols w:space="720"/>
          <w:docGrid w:linePitch="381"/>
        </w:sectPr>
      </w:pPr>
    </w:p>
    <w:p w:rsidR="00D67EAD" w:rsidRPr="00F66D74" w:rsidRDefault="00D67EAD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4A520103" wp14:editId="3D44B9C8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0"/>
                <wp:wrapNone/>
                <wp:docPr id="1626130953" name="Rectangle 162613095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24F5DD6E" id="Rectangle 1626130953" o:spid="_x0000_s1026" style="position:absolute;margin-left:0;margin-top:-18pt;width:628.5pt;height:226.5pt;z-index:-25164800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235"/>
        <w:gridCol w:w="5669"/>
      </w:tblGrid>
      <w:tr w:rsidR="00D67EAD" w:rsidRPr="00443893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:rsidR="00D67EAD" w:rsidRPr="00443893" w:rsidRDefault="00D67EAD" w:rsidP="00596494">
            <w:pPr>
              <w:pStyle w:val="Title"/>
            </w:pPr>
            <w:r w:rsidRPr="00596494">
              <w:t>Certificate of Achievement</w:t>
            </w:r>
          </w:p>
          <w:p w:rsidR="00D67EAD" w:rsidRPr="00443893" w:rsidRDefault="00D67EAD" w:rsidP="00115223">
            <w:pPr>
              <w:pStyle w:val="Subtitle"/>
            </w:pPr>
            <w:sdt>
              <w:sdtPr>
                <w:id w:val="464315999"/>
                <w:placeholder>
                  <w:docPart w:val="76D790C7AAE9464D97E0BABC27621CC7"/>
                </w:placeholder>
                <w:temporary/>
                <w:showingPlcHdr/>
                <w15:appearance w15:val="hidden"/>
              </w:sdtPr>
              <w:sdtContent>
                <w:r w:rsidRPr="00443893">
                  <w:t>Awarded to</w:t>
                </w:r>
              </w:sdtContent>
            </w:sdt>
          </w:p>
          <w:p w:rsidR="00D67EAD" w:rsidRPr="00443893" w:rsidRDefault="00D67EAD" w:rsidP="00115223">
            <w:pPr>
              <w:pStyle w:val="Heading1"/>
            </w:pPr>
            <w:r w:rsidRPr="00FA5413">
              <w:rPr>
                <w:noProof/>
              </w:rPr>
              <w:t>Isha</w:t>
            </w:r>
            <w:r>
              <w:t xml:space="preserve"> </w:t>
            </w:r>
            <w:r w:rsidRPr="00FA5413">
              <w:rPr>
                <w:noProof/>
              </w:rPr>
              <w:t>Kapoor</w:t>
            </w:r>
          </w:p>
          <w:p w:rsidR="00D67EAD" w:rsidRPr="00443893" w:rsidRDefault="00D67EAD" w:rsidP="00B81F46">
            <w:pPr>
              <w:pStyle w:val="Subtitle"/>
            </w:pPr>
            <w:sdt>
              <w:sdtPr>
                <w:id w:val="912043305"/>
                <w:placeholder>
                  <w:docPart w:val="F6992D594FF44CBAB2E7D8078E4B94A2"/>
                </w:placeholder>
                <w:temporary/>
                <w:showingPlcHdr/>
                <w15:appearance w15:val="hidden"/>
              </w:sdtPr>
              <w:sdtContent>
                <w:r w:rsidRPr="00115223">
                  <w:t>Thank you for your stellar performance!</w:t>
                </w:r>
              </w:sdtContent>
            </w:sdt>
          </w:p>
        </w:tc>
      </w:tr>
      <w:tr w:rsidR="00D67EAD" w:rsidRPr="00443893" w:rsidTr="00F66D74">
        <w:trPr>
          <w:trHeight w:val="1809"/>
        </w:trPr>
        <w:tc>
          <w:tcPr>
            <w:tcW w:w="3098" w:type="pct"/>
          </w:tcPr>
          <w:p w:rsidR="00D67EAD" w:rsidRPr="00443893" w:rsidRDefault="00D67EAD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67EAD" w:rsidRPr="00443893" w:rsidRDefault="00D67EAD" w:rsidP="00443893"/>
        </w:tc>
      </w:tr>
      <w:tr w:rsidR="00D67EAD" w:rsidRPr="00B81F46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67EAD" w:rsidRPr="00B81F46" w:rsidRDefault="00D67EAD" w:rsidP="00B81F46">
            <w:sdt>
              <w:sdtPr>
                <w:id w:val="1871880015"/>
                <w:placeholder>
                  <w:docPart w:val="DFF8F07442DA47F3BAD3D0A9A63EA3A1"/>
                </w:placeholder>
                <w:temporary/>
                <w:showingPlcHdr/>
                <w15:appearance w15:val="hidden"/>
              </w:sdtPr>
              <w:sdtContent>
                <w:r w:rsidRPr="00B81F46">
                  <w:t>Kiana Anderson, Operations Manager</w:t>
                </w:r>
              </w:sdtContent>
            </w:sdt>
          </w:p>
        </w:tc>
      </w:tr>
      <w:tr w:rsidR="00D67EAD" w:rsidRPr="00443893" w:rsidTr="00F66D74">
        <w:trPr>
          <w:trHeight w:val="576"/>
        </w:trPr>
        <w:tc>
          <w:tcPr>
            <w:tcW w:w="3098" w:type="pct"/>
          </w:tcPr>
          <w:p w:rsidR="00D67EAD" w:rsidRPr="00443893" w:rsidRDefault="00D67EAD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67EAD" w:rsidRPr="00443893" w:rsidRDefault="00D67EAD" w:rsidP="004438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C5E773" wp14:editId="584CE3D8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61595</wp:posOffset>
                      </wp:positionV>
                      <wp:extent cx="1114425" cy="257175"/>
                      <wp:effectExtent l="0" t="0" r="0" b="9525"/>
                      <wp:wrapNone/>
                      <wp:docPr id="27753696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67EAD" w:rsidRPr="00596494" w:rsidRDefault="00D67EAD" w:rsidP="00596494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lang w:val="en-IN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596494">
                                    <w:rPr>
                                      <w:b/>
                                      <w:noProof/>
                                      <w:lang w:val="en-IN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14/09/2025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5E773" id="_x0000_s1029" type="#_x0000_t202" style="position:absolute;left:0;text-align:left;margin-left:196pt;margin-top:4.85pt;width:87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" filled="f" stroked="f">
                      <v:fill o:detectmouseclick="t"/>
                      <v:textbox>
                        <w:txbxContent>
                          <w:p w:rsidR="00D67EAD" w:rsidRPr="00596494" w:rsidRDefault="00D67EAD" w:rsidP="00596494">
                            <w:pPr>
                              <w:jc w:val="center"/>
                              <w:rPr>
                                <w:b/>
                                <w:noProof/>
                                <w:lang w:val="en-I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96494">
                              <w:rPr>
                                <w:b/>
                                <w:noProof/>
                                <w:lang w:val="en-I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14/09/2025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7EAD" w:rsidRPr="00B81F46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67EAD" w:rsidRPr="00B81F46" w:rsidRDefault="00D67EAD" w:rsidP="00B81F46">
            <w:sdt>
              <w:sdtPr>
                <w:id w:val="-210805553"/>
                <w:placeholder>
                  <w:docPart w:val="6276604970844A8B985AC21845894CD9"/>
                </w:placeholder>
                <w:temporary/>
                <w:showingPlcHdr/>
                <w15:appearance w15:val="hidden"/>
              </w:sdtPr>
              <w:sdtContent>
                <w:r w:rsidRPr="00B81F46">
                  <w:t>Date</w:t>
                </w:r>
              </w:sdtContent>
            </w:sdt>
          </w:p>
        </w:tc>
      </w:tr>
    </w:tbl>
    <w:p w:rsidR="00D67EAD" w:rsidRDefault="00D67EAD" w:rsidP="00420AFF">
      <w:pPr>
        <w:rPr>
          <w:sz w:val="16"/>
          <w:szCs w:val="16"/>
        </w:rPr>
        <w:sectPr w:rsidR="00D67EAD" w:rsidSect="00D67EAD">
          <w:pgSz w:w="15840" w:h="12240" w:orient="landscape" w:code="1"/>
          <w:pgMar w:top="360" w:right="576" w:bottom="360" w:left="360" w:header="720" w:footer="720" w:gutter="0"/>
          <w:pgNumType w:start="1"/>
          <w:cols w:space="720"/>
          <w:docGrid w:linePitch="381"/>
        </w:sectPr>
      </w:pPr>
    </w:p>
    <w:p w:rsidR="00D67EAD" w:rsidRPr="00F66D74" w:rsidRDefault="00D67EAD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1" layoutInCell="1" allowOverlap="1" wp14:anchorId="4A520103" wp14:editId="3D44B9C8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0"/>
                <wp:wrapNone/>
                <wp:docPr id="1144296239" name="Rectangle 114429623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5FAC89E" id="Rectangle 1144296239" o:spid="_x0000_s1026" style="position:absolute;margin-left:0;margin-top:-18pt;width:628.5pt;height:226.5pt;z-index:-25164492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235"/>
        <w:gridCol w:w="5669"/>
      </w:tblGrid>
      <w:tr w:rsidR="00D67EAD" w:rsidRPr="00443893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:rsidR="00D67EAD" w:rsidRPr="00443893" w:rsidRDefault="00D67EAD" w:rsidP="00596494">
            <w:pPr>
              <w:pStyle w:val="Title"/>
            </w:pPr>
            <w:r w:rsidRPr="00596494">
              <w:t>Certificate of Achievement</w:t>
            </w:r>
          </w:p>
          <w:p w:rsidR="00D67EAD" w:rsidRPr="00443893" w:rsidRDefault="00D67EAD" w:rsidP="00115223">
            <w:pPr>
              <w:pStyle w:val="Subtitle"/>
            </w:pPr>
            <w:sdt>
              <w:sdtPr>
                <w:id w:val="-438364998"/>
                <w:placeholder>
                  <w:docPart w:val="86508AC7F3AB4428AFBC8F3673753CEE"/>
                </w:placeholder>
                <w:temporary/>
                <w:showingPlcHdr/>
                <w15:appearance w15:val="hidden"/>
              </w:sdtPr>
              <w:sdtContent>
                <w:r w:rsidRPr="00443893">
                  <w:t>Awarded to</w:t>
                </w:r>
              </w:sdtContent>
            </w:sdt>
          </w:p>
          <w:p w:rsidR="00D67EAD" w:rsidRPr="00443893" w:rsidRDefault="00D67EAD" w:rsidP="00115223">
            <w:pPr>
              <w:pStyle w:val="Heading1"/>
            </w:pPr>
            <w:r w:rsidRPr="00FA5413">
              <w:rPr>
                <w:noProof/>
              </w:rPr>
              <w:t>Nikhil</w:t>
            </w:r>
            <w:r>
              <w:t xml:space="preserve"> </w:t>
            </w:r>
            <w:r w:rsidRPr="00FA5413">
              <w:rPr>
                <w:noProof/>
              </w:rPr>
              <w:t>Sinha</w:t>
            </w:r>
          </w:p>
          <w:p w:rsidR="00D67EAD" w:rsidRPr="00443893" w:rsidRDefault="00D67EAD" w:rsidP="00B81F46">
            <w:pPr>
              <w:pStyle w:val="Subtitle"/>
            </w:pPr>
            <w:sdt>
              <w:sdtPr>
                <w:id w:val="1890532196"/>
                <w:placeholder>
                  <w:docPart w:val="4A2D2CB9C56F4AACB495D16A53B32CF0"/>
                </w:placeholder>
                <w:temporary/>
                <w:showingPlcHdr/>
                <w15:appearance w15:val="hidden"/>
              </w:sdtPr>
              <w:sdtContent>
                <w:r w:rsidRPr="00115223">
                  <w:t>Thank you for your stellar performance!</w:t>
                </w:r>
              </w:sdtContent>
            </w:sdt>
          </w:p>
        </w:tc>
      </w:tr>
      <w:tr w:rsidR="00D67EAD" w:rsidRPr="00443893" w:rsidTr="00F66D74">
        <w:trPr>
          <w:trHeight w:val="1809"/>
        </w:trPr>
        <w:tc>
          <w:tcPr>
            <w:tcW w:w="3098" w:type="pct"/>
          </w:tcPr>
          <w:p w:rsidR="00D67EAD" w:rsidRPr="00443893" w:rsidRDefault="00D67EAD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67EAD" w:rsidRPr="00443893" w:rsidRDefault="00D67EAD" w:rsidP="00443893"/>
        </w:tc>
      </w:tr>
      <w:tr w:rsidR="00D67EAD" w:rsidRPr="00B81F46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67EAD" w:rsidRPr="00B81F46" w:rsidRDefault="00D67EAD" w:rsidP="00B81F46">
            <w:sdt>
              <w:sdtPr>
                <w:id w:val="-852796164"/>
                <w:placeholder>
                  <w:docPart w:val="B364B1B35A12410AAFACBD2BB1C81BE3"/>
                </w:placeholder>
                <w:temporary/>
                <w:showingPlcHdr/>
                <w15:appearance w15:val="hidden"/>
              </w:sdtPr>
              <w:sdtContent>
                <w:r w:rsidRPr="00B81F46">
                  <w:t>Kiana Anderson, Operations Manager</w:t>
                </w:r>
              </w:sdtContent>
            </w:sdt>
          </w:p>
        </w:tc>
      </w:tr>
      <w:tr w:rsidR="00D67EAD" w:rsidRPr="00443893" w:rsidTr="00F66D74">
        <w:trPr>
          <w:trHeight w:val="576"/>
        </w:trPr>
        <w:tc>
          <w:tcPr>
            <w:tcW w:w="3098" w:type="pct"/>
          </w:tcPr>
          <w:p w:rsidR="00D67EAD" w:rsidRPr="00443893" w:rsidRDefault="00D67EAD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67EAD" w:rsidRPr="00443893" w:rsidRDefault="00D67EAD" w:rsidP="004438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C5E773" wp14:editId="584CE3D8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61595</wp:posOffset>
                      </wp:positionV>
                      <wp:extent cx="1114425" cy="257175"/>
                      <wp:effectExtent l="0" t="0" r="0" b="9525"/>
                      <wp:wrapNone/>
                      <wp:docPr id="49236062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67EAD" w:rsidRPr="00596494" w:rsidRDefault="00D67EAD" w:rsidP="00596494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lang w:val="en-IN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596494">
                                    <w:rPr>
                                      <w:b/>
                                      <w:noProof/>
                                      <w:lang w:val="en-IN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14/09/2025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5E773" id="_x0000_s1030" type="#_x0000_t202" style="position:absolute;left:0;text-align:left;margin-left:196pt;margin-top:4.85pt;width:87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" filled="f" stroked="f">
                      <v:fill o:detectmouseclick="t"/>
                      <v:textbox>
                        <w:txbxContent>
                          <w:p w:rsidR="00D67EAD" w:rsidRPr="00596494" w:rsidRDefault="00D67EAD" w:rsidP="00596494">
                            <w:pPr>
                              <w:jc w:val="center"/>
                              <w:rPr>
                                <w:b/>
                                <w:noProof/>
                                <w:lang w:val="en-I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96494">
                              <w:rPr>
                                <w:b/>
                                <w:noProof/>
                                <w:lang w:val="en-I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14/09/2025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7EAD" w:rsidRPr="00B81F46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67EAD" w:rsidRPr="00B81F46" w:rsidRDefault="00D67EAD" w:rsidP="00B81F46">
            <w:sdt>
              <w:sdtPr>
                <w:id w:val="-1917157801"/>
                <w:placeholder>
                  <w:docPart w:val="40F63D2EF3304694B1A7B0170BB035AD"/>
                </w:placeholder>
                <w:temporary/>
                <w:showingPlcHdr/>
                <w15:appearance w15:val="hidden"/>
              </w:sdtPr>
              <w:sdtContent>
                <w:r w:rsidRPr="00B81F46">
                  <w:t>Date</w:t>
                </w:r>
              </w:sdtContent>
            </w:sdt>
          </w:p>
        </w:tc>
      </w:tr>
    </w:tbl>
    <w:p w:rsidR="00D67EAD" w:rsidRDefault="00D67EAD" w:rsidP="00420AFF">
      <w:pPr>
        <w:rPr>
          <w:sz w:val="16"/>
          <w:szCs w:val="16"/>
        </w:rPr>
        <w:sectPr w:rsidR="00D67EAD" w:rsidSect="00D67EAD">
          <w:pgSz w:w="15840" w:h="12240" w:orient="landscape" w:code="1"/>
          <w:pgMar w:top="360" w:right="576" w:bottom="360" w:left="360" w:header="720" w:footer="720" w:gutter="0"/>
          <w:pgNumType w:start="1"/>
          <w:cols w:space="720"/>
          <w:docGrid w:linePitch="381"/>
        </w:sectPr>
      </w:pPr>
    </w:p>
    <w:p w:rsidR="00D67EAD" w:rsidRPr="005704DA" w:rsidRDefault="00D67EAD" w:rsidP="00D67EAD">
      <w:pPr>
        <w:jc w:val="center"/>
        <w:rPr>
          <w:sz w:val="16"/>
          <w:szCs w:val="16"/>
        </w:rPr>
      </w:pPr>
      <w:r>
        <w:rPr>
          <w:sz w:val="16"/>
          <w:szCs w:val="16"/>
        </w:rPr>
        <w:lastRenderedPageBreak/>
        <w:t> </w:t>
      </w:r>
    </w:p>
    <w:sectPr w:rsidR="00D67EAD" w:rsidRPr="005704DA" w:rsidSect="00D67EAD">
      <w:type w:val="continuous"/>
      <w:pgSz w:w="15840" w:h="12240" w:orient="landscape" w:code="1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25BF" w:rsidRDefault="00E825BF" w:rsidP="00737BA4">
      <w:r>
        <w:separator/>
      </w:r>
    </w:p>
  </w:endnote>
  <w:endnote w:type="continuationSeparator" w:id="0">
    <w:p w:rsidR="00E825BF" w:rsidRDefault="00E825BF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charset w:val="00"/>
    <w:family w:val="swiss"/>
    <w:pitch w:val="variable"/>
    <w:sig w:usb0="00000003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25BF" w:rsidRDefault="00E825BF" w:rsidP="00737BA4">
      <w:r>
        <w:separator/>
      </w:r>
    </w:p>
  </w:footnote>
  <w:footnote w:type="continuationSeparator" w:id="0">
    <w:p w:rsidR="00E825BF" w:rsidRDefault="00E825BF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94"/>
    <w:rsid w:val="00027396"/>
    <w:rsid w:val="000F5089"/>
    <w:rsid w:val="00115223"/>
    <w:rsid w:val="001901AE"/>
    <w:rsid w:val="001C2951"/>
    <w:rsid w:val="003454A5"/>
    <w:rsid w:val="0037176C"/>
    <w:rsid w:val="003841D0"/>
    <w:rsid w:val="00394DB6"/>
    <w:rsid w:val="003A32F0"/>
    <w:rsid w:val="003B69CA"/>
    <w:rsid w:val="003C04A2"/>
    <w:rsid w:val="004116A1"/>
    <w:rsid w:val="00420AFF"/>
    <w:rsid w:val="00443893"/>
    <w:rsid w:val="00503E33"/>
    <w:rsid w:val="00522670"/>
    <w:rsid w:val="00535C6B"/>
    <w:rsid w:val="005704DA"/>
    <w:rsid w:val="00596494"/>
    <w:rsid w:val="00621E94"/>
    <w:rsid w:val="006846B3"/>
    <w:rsid w:val="007217CF"/>
    <w:rsid w:val="00737BA4"/>
    <w:rsid w:val="007C224A"/>
    <w:rsid w:val="00801D5C"/>
    <w:rsid w:val="008B4111"/>
    <w:rsid w:val="00960C39"/>
    <w:rsid w:val="009F3F4A"/>
    <w:rsid w:val="009F40CC"/>
    <w:rsid w:val="00A52E4B"/>
    <w:rsid w:val="00A94947"/>
    <w:rsid w:val="00B81F46"/>
    <w:rsid w:val="00C21CA1"/>
    <w:rsid w:val="00CA3AF0"/>
    <w:rsid w:val="00CB094A"/>
    <w:rsid w:val="00CF478D"/>
    <w:rsid w:val="00D01BE2"/>
    <w:rsid w:val="00D427FF"/>
    <w:rsid w:val="00D63C8C"/>
    <w:rsid w:val="00D67EAD"/>
    <w:rsid w:val="00DF0ACA"/>
    <w:rsid w:val="00DF547F"/>
    <w:rsid w:val="00DF5C31"/>
    <w:rsid w:val="00E06A13"/>
    <w:rsid w:val="00E233DB"/>
    <w:rsid w:val="00E77D55"/>
    <w:rsid w:val="00E825BF"/>
    <w:rsid w:val="00E87A0F"/>
    <w:rsid w:val="00E968BC"/>
    <w:rsid w:val="00F66D74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EA056"/>
  <w15:chartTrackingRefBased/>
  <w15:docId w15:val="{B90A112E-D556-45F6-9E9F-F62A442E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51"/>
  </w:style>
  <w:style w:type="paragraph" w:styleId="Heading1">
    <w:name w:val="heading 1"/>
    <w:basedOn w:val="Normal"/>
    <w:next w:val="Normal"/>
    <w:link w:val="Heading1Ch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3893"/>
    <w:rPr>
      <w:b/>
      <w:sz w:val="108"/>
      <w:szCs w:val="144"/>
    </w:rPr>
  </w:style>
  <w:style w:type="paragraph" w:styleId="Title">
    <w:name w:val="Title"/>
    <w:basedOn w:val="Heading1"/>
    <w:next w:val="Normal"/>
    <w:link w:val="TitleCh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D74"/>
    <w:rPr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A5"/>
    <w:rPr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454A5"/>
    <w:rPr>
      <w:color w:val="583F5E" w:themeColor="accent4"/>
      <w:sz w:val="44"/>
      <w:szCs w:val="28"/>
    </w:rPr>
  </w:style>
  <w:style w:type="character" w:styleId="PlaceholderText">
    <w:name w:val="Placeholder Text"/>
    <w:basedOn w:val="DefaultParagraphFont"/>
    <w:uiPriority w:val="99"/>
    <w:semiHidden/>
    <w:rsid w:val="00115223"/>
    <w:rPr>
      <w:color w:val="808080"/>
    </w:rPr>
  </w:style>
  <w:style w:type="character" w:styleId="Emphasis">
    <w:name w:val="Emphasis"/>
    <w:basedOn w:val="DefaultParagraphFont"/>
    <w:uiPriority w:val="20"/>
    <w:semiHidden/>
    <w:rsid w:val="00DF0ACA"/>
    <w:rPr>
      <w:i/>
      <w:iCs/>
    </w:rPr>
  </w:style>
  <w:style w:type="character" w:styleId="Strong">
    <w:name w:val="Strong"/>
    <w:basedOn w:val="DefaultParagraphFont"/>
    <w:uiPriority w:val="22"/>
    <w:semiHidden/>
    <w:rsid w:val="00DF0A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901AE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semiHidden/>
    <w:rsid w:val="00DF0AC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C6B"/>
  </w:style>
  <w:style w:type="paragraph" w:styleId="Footer">
    <w:name w:val="footer"/>
    <w:basedOn w:val="Normal"/>
    <w:link w:val="Foot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TKUMAR%20SINHA\AppData\Roaming\Microsoft\Templates\Certificate%20of%20recognition%20for%20administrative%20profess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2AAC518E52B450AA2B718B8D5CCF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44638-DF0D-470E-8E58-7605255DE6CC}"/>
      </w:docPartPr>
      <w:docPartBody>
        <w:p w:rsidR="00000000" w:rsidRDefault="00541861" w:rsidP="00541861">
          <w:pPr>
            <w:pStyle w:val="92AAC518E52B450AA2B718B8D5CCFDB3"/>
          </w:pPr>
          <w:r w:rsidRPr="00443893">
            <w:t>Awarded to</w:t>
          </w:r>
        </w:p>
      </w:docPartBody>
    </w:docPart>
    <w:docPart>
      <w:docPartPr>
        <w:name w:val="270102F6F6E84E289B338E42FB7AF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64B3D-F049-4D6E-926A-7131575105E3}"/>
      </w:docPartPr>
      <w:docPartBody>
        <w:p w:rsidR="00000000" w:rsidRDefault="00541861" w:rsidP="00541861">
          <w:pPr>
            <w:pStyle w:val="270102F6F6E84E289B338E42FB7AF942"/>
          </w:pPr>
          <w:r w:rsidRPr="00115223">
            <w:t>Thank you for your stellar performance!</w:t>
          </w:r>
        </w:p>
      </w:docPartBody>
    </w:docPart>
    <w:docPart>
      <w:docPartPr>
        <w:name w:val="6F633711ADF0499A96C937AC7611E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89A58-EA3E-4083-90B8-4E3F9C090F56}"/>
      </w:docPartPr>
      <w:docPartBody>
        <w:p w:rsidR="00000000" w:rsidRDefault="00541861" w:rsidP="00541861">
          <w:pPr>
            <w:pStyle w:val="6F633711ADF0499A96C937AC7611E9C4"/>
          </w:pPr>
          <w:r w:rsidRPr="00B81F46">
            <w:t>Kiana Anderson, Operations Manager</w:t>
          </w:r>
        </w:p>
      </w:docPartBody>
    </w:docPart>
    <w:docPart>
      <w:docPartPr>
        <w:name w:val="EC5FF715B6264207A32D9258EB708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EE619-FCC8-43FF-9B5B-24BE740E925B}"/>
      </w:docPartPr>
      <w:docPartBody>
        <w:p w:rsidR="00000000" w:rsidRDefault="00541861" w:rsidP="00541861">
          <w:pPr>
            <w:pStyle w:val="EC5FF715B6264207A32D9258EB708C5B"/>
          </w:pPr>
          <w:r w:rsidRPr="00B81F46">
            <w:t>Date</w:t>
          </w:r>
        </w:p>
      </w:docPartBody>
    </w:docPart>
    <w:docPart>
      <w:docPartPr>
        <w:name w:val="B34C2C1AE05149909F0EFBCB53E9B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3AC29-3A28-4933-BD18-2EC326C9E5FB}"/>
      </w:docPartPr>
      <w:docPartBody>
        <w:p w:rsidR="00000000" w:rsidRDefault="00541861" w:rsidP="00541861">
          <w:pPr>
            <w:pStyle w:val="B34C2C1AE05149909F0EFBCB53E9BBE0"/>
          </w:pPr>
          <w:r w:rsidRPr="00443893">
            <w:t>Awarded to</w:t>
          </w:r>
        </w:p>
      </w:docPartBody>
    </w:docPart>
    <w:docPart>
      <w:docPartPr>
        <w:name w:val="812382A2AF2F42D580227D1AC715A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98D38-7E02-4D4E-9CCF-D70696A68DAC}"/>
      </w:docPartPr>
      <w:docPartBody>
        <w:p w:rsidR="00000000" w:rsidRDefault="00541861" w:rsidP="00541861">
          <w:pPr>
            <w:pStyle w:val="812382A2AF2F42D580227D1AC715AD1B"/>
          </w:pPr>
          <w:r w:rsidRPr="00115223">
            <w:t>Thank you for your stellar performance!</w:t>
          </w:r>
        </w:p>
      </w:docPartBody>
    </w:docPart>
    <w:docPart>
      <w:docPartPr>
        <w:name w:val="4AADA3E7B8EA425EB447322BFD062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53836-E870-4090-B3A9-7E2CD518386D}"/>
      </w:docPartPr>
      <w:docPartBody>
        <w:p w:rsidR="00000000" w:rsidRDefault="00541861" w:rsidP="00541861">
          <w:pPr>
            <w:pStyle w:val="4AADA3E7B8EA425EB447322BFD0620D1"/>
          </w:pPr>
          <w:r w:rsidRPr="00B81F46">
            <w:t>Kiana Anderson, Operations Manager</w:t>
          </w:r>
        </w:p>
      </w:docPartBody>
    </w:docPart>
    <w:docPart>
      <w:docPartPr>
        <w:name w:val="719CE501A67F4AAF855165279DDEB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0E47E-C45A-4C86-B5FC-44C2134BB794}"/>
      </w:docPartPr>
      <w:docPartBody>
        <w:p w:rsidR="00000000" w:rsidRDefault="00541861" w:rsidP="00541861">
          <w:pPr>
            <w:pStyle w:val="719CE501A67F4AAF855165279DDEB0EC"/>
          </w:pPr>
          <w:r w:rsidRPr="00B81F46">
            <w:t>Date</w:t>
          </w:r>
        </w:p>
      </w:docPartBody>
    </w:docPart>
    <w:docPart>
      <w:docPartPr>
        <w:name w:val="1B01151A63BB44DBBED18907E2513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E98AA-7533-4A7E-9959-FC91C57AC97E}"/>
      </w:docPartPr>
      <w:docPartBody>
        <w:p w:rsidR="00000000" w:rsidRDefault="00541861" w:rsidP="00541861">
          <w:pPr>
            <w:pStyle w:val="1B01151A63BB44DBBED18907E2513587"/>
          </w:pPr>
          <w:r w:rsidRPr="00443893">
            <w:t>Awarded to</w:t>
          </w:r>
        </w:p>
      </w:docPartBody>
    </w:docPart>
    <w:docPart>
      <w:docPartPr>
        <w:name w:val="A92B7E3F48F84C25BD205D35C3272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70A4A-F315-4ADA-A38A-789AFB3577E8}"/>
      </w:docPartPr>
      <w:docPartBody>
        <w:p w:rsidR="00000000" w:rsidRDefault="00541861" w:rsidP="00541861">
          <w:pPr>
            <w:pStyle w:val="A92B7E3F48F84C25BD205D35C3272097"/>
          </w:pPr>
          <w:r w:rsidRPr="00115223">
            <w:t>Thank you for your stellar performance!</w:t>
          </w:r>
        </w:p>
      </w:docPartBody>
    </w:docPart>
    <w:docPart>
      <w:docPartPr>
        <w:name w:val="AA1158D60A2943DEB1FDE6C9703F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7D4EE-3684-4C86-87B8-977C50AC8E35}"/>
      </w:docPartPr>
      <w:docPartBody>
        <w:p w:rsidR="00000000" w:rsidRDefault="00541861" w:rsidP="00541861">
          <w:pPr>
            <w:pStyle w:val="AA1158D60A2943DEB1FDE6C9703FAFAD"/>
          </w:pPr>
          <w:r w:rsidRPr="00B81F46">
            <w:t>Kiana Anderson, Operations Manager</w:t>
          </w:r>
        </w:p>
      </w:docPartBody>
    </w:docPart>
    <w:docPart>
      <w:docPartPr>
        <w:name w:val="D391E5046C0F4ACE85A1DFAE8FAC9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27D95-344C-4669-98F5-44591F0CF653}"/>
      </w:docPartPr>
      <w:docPartBody>
        <w:p w:rsidR="00000000" w:rsidRDefault="00541861" w:rsidP="00541861">
          <w:pPr>
            <w:pStyle w:val="D391E5046C0F4ACE85A1DFAE8FAC9821"/>
          </w:pPr>
          <w:r w:rsidRPr="00B81F46">
            <w:t>Date</w:t>
          </w:r>
        </w:p>
      </w:docPartBody>
    </w:docPart>
    <w:docPart>
      <w:docPartPr>
        <w:name w:val="76D790C7AAE9464D97E0BABC27621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58F0E-A44E-44DA-88BA-0F60FE1E631B}"/>
      </w:docPartPr>
      <w:docPartBody>
        <w:p w:rsidR="00000000" w:rsidRDefault="00541861" w:rsidP="00541861">
          <w:pPr>
            <w:pStyle w:val="76D790C7AAE9464D97E0BABC27621CC7"/>
          </w:pPr>
          <w:r w:rsidRPr="00443893">
            <w:t>Awarded to</w:t>
          </w:r>
        </w:p>
      </w:docPartBody>
    </w:docPart>
    <w:docPart>
      <w:docPartPr>
        <w:name w:val="F6992D594FF44CBAB2E7D8078E4B9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97521-BAAB-48D5-8FF2-B069BF4E9915}"/>
      </w:docPartPr>
      <w:docPartBody>
        <w:p w:rsidR="00000000" w:rsidRDefault="00541861" w:rsidP="00541861">
          <w:pPr>
            <w:pStyle w:val="F6992D594FF44CBAB2E7D8078E4B94A2"/>
          </w:pPr>
          <w:r w:rsidRPr="00115223">
            <w:t>Thank you for your stellar performance!</w:t>
          </w:r>
        </w:p>
      </w:docPartBody>
    </w:docPart>
    <w:docPart>
      <w:docPartPr>
        <w:name w:val="DFF8F07442DA47F3BAD3D0A9A63EA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D63F-6CF9-4B26-BD6C-94696B1C6EA4}"/>
      </w:docPartPr>
      <w:docPartBody>
        <w:p w:rsidR="00000000" w:rsidRDefault="00541861" w:rsidP="00541861">
          <w:pPr>
            <w:pStyle w:val="DFF8F07442DA47F3BAD3D0A9A63EA3A1"/>
          </w:pPr>
          <w:r w:rsidRPr="00B81F46">
            <w:t>Kiana Anderson, Operations Manager</w:t>
          </w:r>
        </w:p>
      </w:docPartBody>
    </w:docPart>
    <w:docPart>
      <w:docPartPr>
        <w:name w:val="6276604970844A8B985AC21845894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8549B-4608-428B-83C2-63372C5527C0}"/>
      </w:docPartPr>
      <w:docPartBody>
        <w:p w:rsidR="00000000" w:rsidRDefault="00541861" w:rsidP="00541861">
          <w:pPr>
            <w:pStyle w:val="6276604970844A8B985AC21845894CD9"/>
          </w:pPr>
          <w:r w:rsidRPr="00B81F46">
            <w:t>Date</w:t>
          </w:r>
        </w:p>
      </w:docPartBody>
    </w:docPart>
    <w:docPart>
      <w:docPartPr>
        <w:name w:val="86508AC7F3AB4428AFBC8F3673753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B4A57-5C1C-4BEE-AEBA-8CDA06FF48C2}"/>
      </w:docPartPr>
      <w:docPartBody>
        <w:p w:rsidR="00000000" w:rsidRDefault="00541861" w:rsidP="00541861">
          <w:pPr>
            <w:pStyle w:val="86508AC7F3AB4428AFBC8F3673753CEE"/>
          </w:pPr>
          <w:r w:rsidRPr="00443893">
            <w:t>Awarded to</w:t>
          </w:r>
        </w:p>
      </w:docPartBody>
    </w:docPart>
    <w:docPart>
      <w:docPartPr>
        <w:name w:val="4A2D2CB9C56F4AACB495D16A53B32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992C1-7842-4D7C-A154-158AAB7D13CC}"/>
      </w:docPartPr>
      <w:docPartBody>
        <w:p w:rsidR="00000000" w:rsidRDefault="00541861" w:rsidP="00541861">
          <w:pPr>
            <w:pStyle w:val="4A2D2CB9C56F4AACB495D16A53B32CF0"/>
          </w:pPr>
          <w:r w:rsidRPr="00115223">
            <w:t>Thank you for your stellar performance!</w:t>
          </w:r>
        </w:p>
      </w:docPartBody>
    </w:docPart>
    <w:docPart>
      <w:docPartPr>
        <w:name w:val="B364B1B35A12410AAFACBD2BB1C81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09C3F-1761-41B3-9213-B3E06904B266}"/>
      </w:docPartPr>
      <w:docPartBody>
        <w:p w:rsidR="00000000" w:rsidRDefault="00541861" w:rsidP="00541861">
          <w:pPr>
            <w:pStyle w:val="B364B1B35A12410AAFACBD2BB1C81BE3"/>
          </w:pPr>
          <w:r w:rsidRPr="00B81F46">
            <w:t>Kiana Anderson, Operations Manager</w:t>
          </w:r>
        </w:p>
      </w:docPartBody>
    </w:docPart>
    <w:docPart>
      <w:docPartPr>
        <w:name w:val="40F63D2EF3304694B1A7B0170BB03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F0EDB-7169-4886-A98D-D1701E6FC1B9}"/>
      </w:docPartPr>
      <w:docPartBody>
        <w:p w:rsidR="00000000" w:rsidRDefault="00541861" w:rsidP="00541861">
          <w:pPr>
            <w:pStyle w:val="40F63D2EF3304694B1A7B0170BB035AD"/>
          </w:pPr>
          <w:r w:rsidRPr="00B81F46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charset w:val="00"/>
    <w:family w:val="swiss"/>
    <w:pitch w:val="variable"/>
    <w:sig w:usb0="00000003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61"/>
    <w:rsid w:val="00347253"/>
    <w:rsid w:val="0037176C"/>
    <w:rsid w:val="0054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AAC518E52B450AA2B718B8D5CCFDB3">
    <w:name w:val="92AAC518E52B450AA2B718B8D5CCFDB3"/>
    <w:rsid w:val="00541861"/>
  </w:style>
  <w:style w:type="paragraph" w:customStyle="1" w:styleId="270102F6F6E84E289B338E42FB7AF942">
    <w:name w:val="270102F6F6E84E289B338E42FB7AF942"/>
    <w:rsid w:val="00541861"/>
  </w:style>
  <w:style w:type="paragraph" w:customStyle="1" w:styleId="6F633711ADF0499A96C937AC7611E9C4">
    <w:name w:val="6F633711ADF0499A96C937AC7611E9C4"/>
    <w:rsid w:val="00541861"/>
  </w:style>
  <w:style w:type="paragraph" w:customStyle="1" w:styleId="EC5FF715B6264207A32D9258EB708C5B">
    <w:name w:val="EC5FF715B6264207A32D9258EB708C5B"/>
    <w:rsid w:val="00541861"/>
  </w:style>
  <w:style w:type="paragraph" w:customStyle="1" w:styleId="B34C2C1AE05149909F0EFBCB53E9BBE0">
    <w:name w:val="B34C2C1AE05149909F0EFBCB53E9BBE0"/>
    <w:rsid w:val="00541861"/>
  </w:style>
  <w:style w:type="paragraph" w:customStyle="1" w:styleId="812382A2AF2F42D580227D1AC715AD1B">
    <w:name w:val="812382A2AF2F42D580227D1AC715AD1B"/>
    <w:rsid w:val="00541861"/>
  </w:style>
  <w:style w:type="paragraph" w:customStyle="1" w:styleId="4AADA3E7B8EA425EB447322BFD0620D1">
    <w:name w:val="4AADA3E7B8EA425EB447322BFD0620D1"/>
    <w:rsid w:val="00541861"/>
  </w:style>
  <w:style w:type="paragraph" w:customStyle="1" w:styleId="719CE501A67F4AAF855165279DDEB0EC">
    <w:name w:val="719CE501A67F4AAF855165279DDEB0EC"/>
    <w:rsid w:val="00541861"/>
  </w:style>
  <w:style w:type="paragraph" w:customStyle="1" w:styleId="1B01151A63BB44DBBED18907E2513587">
    <w:name w:val="1B01151A63BB44DBBED18907E2513587"/>
    <w:rsid w:val="00541861"/>
  </w:style>
  <w:style w:type="paragraph" w:customStyle="1" w:styleId="A92B7E3F48F84C25BD205D35C3272097">
    <w:name w:val="A92B7E3F48F84C25BD205D35C3272097"/>
    <w:rsid w:val="00541861"/>
  </w:style>
  <w:style w:type="paragraph" w:customStyle="1" w:styleId="AA1158D60A2943DEB1FDE6C9703FAFAD">
    <w:name w:val="AA1158D60A2943DEB1FDE6C9703FAFAD"/>
    <w:rsid w:val="00541861"/>
  </w:style>
  <w:style w:type="paragraph" w:customStyle="1" w:styleId="D391E5046C0F4ACE85A1DFAE8FAC9821">
    <w:name w:val="D391E5046C0F4ACE85A1DFAE8FAC9821"/>
    <w:rsid w:val="00541861"/>
  </w:style>
  <w:style w:type="paragraph" w:customStyle="1" w:styleId="76D790C7AAE9464D97E0BABC27621CC7">
    <w:name w:val="76D790C7AAE9464D97E0BABC27621CC7"/>
    <w:rsid w:val="00541861"/>
  </w:style>
  <w:style w:type="paragraph" w:customStyle="1" w:styleId="F6992D594FF44CBAB2E7D8078E4B94A2">
    <w:name w:val="F6992D594FF44CBAB2E7D8078E4B94A2"/>
    <w:rsid w:val="00541861"/>
  </w:style>
  <w:style w:type="paragraph" w:customStyle="1" w:styleId="DFF8F07442DA47F3BAD3D0A9A63EA3A1">
    <w:name w:val="DFF8F07442DA47F3BAD3D0A9A63EA3A1"/>
    <w:rsid w:val="00541861"/>
  </w:style>
  <w:style w:type="paragraph" w:customStyle="1" w:styleId="6276604970844A8B985AC21845894CD9">
    <w:name w:val="6276604970844A8B985AC21845894CD9"/>
    <w:rsid w:val="00541861"/>
  </w:style>
  <w:style w:type="paragraph" w:customStyle="1" w:styleId="86508AC7F3AB4428AFBC8F3673753CEE">
    <w:name w:val="86508AC7F3AB4428AFBC8F3673753CEE"/>
    <w:rsid w:val="00541861"/>
  </w:style>
  <w:style w:type="paragraph" w:customStyle="1" w:styleId="4A2D2CB9C56F4AACB495D16A53B32CF0">
    <w:name w:val="4A2D2CB9C56F4AACB495D16A53B32CF0"/>
    <w:rsid w:val="00541861"/>
  </w:style>
  <w:style w:type="paragraph" w:customStyle="1" w:styleId="B364B1B35A12410AAFACBD2BB1C81BE3">
    <w:name w:val="B364B1B35A12410AAFACBD2BB1C81BE3"/>
    <w:rsid w:val="00541861"/>
  </w:style>
  <w:style w:type="paragraph" w:customStyle="1" w:styleId="40F63D2EF3304694B1A7B0170BB035AD">
    <w:name w:val="40F63D2EF3304694B1A7B0170BB035AD"/>
    <w:rsid w:val="005418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45F4B9-362F-4175-9A9F-7FD57AAAB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8DE97-F6E6-441B-9246-2B9A201DE188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FFA4096-3C5F-4F82-BDF3-A012030D33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recognition for administrative professional.dotx</Template>
  <TotalTime>0</TotalTime>
  <Pages>6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AMITKUMAR SINHA</dc:creator>
  <cp:keywords/>
  <dc:description/>
  <cp:lastModifiedBy>AMITKUMAR SINHA</cp:lastModifiedBy>
  <cp:revision>2</cp:revision>
  <dcterms:created xsi:type="dcterms:W3CDTF">2025-07-11T05:12:00Z</dcterms:created>
  <dcterms:modified xsi:type="dcterms:W3CDTF">2025-07-11T05:12:00Z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